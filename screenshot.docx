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E443D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898CAC3" wp14:editId="45243087">
            <wp:extent cx="6145530" cy="4552950"/>
            <wp:effectExtent l="114300" t="114300" r="10287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304" cy="45653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E443DC" w:rsidP="00C6554A">
      <w:pPr>
        <w:pStyle w:val="Title"/>
      </w:pPr>
      <w:r>
        <w:t>File Permission</w:t>
      </w:r>
    </w:p>
    <w:p w:rsidR="00C6554A" w:rsidRPr="00D5413C" w:rsidRDefault="00E443DC" w:rsidP="00C6554A">
      <w:pPr>
        <w:pStyle w:val="Subtitle"/>
      </w:pPr>
      <w:r>
        <w:t>giving permission for user, group, other</w:t>
      </w:r>
    </w:p>
    <w:p w:rsidR="00C6554A" w:rsidRDefault="0053161A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299A9FEAE8724E3E87A7358140540B17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6593EE32EA8B42B386826536D227256D"/>
          </w:placeholder>
          <w:temporary/>
          <w:showingPlcHdr/>
          <w15:appearance w15:val="hidden"/>
        </w:sdtPr>
        <w:sdtEndPr/>
        <w:sdtContent>
          <w:bookmarkStart w:id="5" w:name="_GoBack"/>
          <w:r w:rsidR="00C6554A">
            <w:t>Course Title</w:t>
          </w:r>
          <w:bookmarkEnd w:id="5"/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E07BB7DD38C445FA8AB63565D3F9E4D2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:rsidR="002C74C0" w:rsidRDefault="0053161A" w:rsidP="00E443DC">
      <w:pPr>
        <w:pStyle w:val="Heading1"/>
      </w:pPr>
    </w:p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61A" w:rsidRDefault="0053161A" w:rsidP="00C6554A">
      <w:pPr>
        <w:spacing w:before="0" w:after="0" w:line="240" w:lineRule="auto"/>
      </w:pPr>
      <w:r>
        <w:separator/>
      </w:r>
    </w:p>
  </w:endnote>
  <w:endnote w:type="continuationSeparator" w:id="0">
    <w:p w:rsidR="0053161A" w:rsidRDefault="0053161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61A" w:rsidRDefault="0053161A" w:rsidP="00C6554A">
      <w:pPr>
        <w:spacing w:before="0" w:after="0" w:line="240" w:lineRule="auto"/>
      </w:pPr>
      <w:r>
        <w:separator/>
      </w:r>
    </w:p>
  </w:footnote>
  <w:footnote w:type="continuationSeparator" w:id="0">
    <w:p w:rsidR="0053161A" w:rsidRDefault="0053161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DC"/>
    <w:rsid w:val="002554CD"/>
    <w:rsid w:val="00293B83"/>
    <w:rsid w:val="002B4294"/>
    <w:rsid w:val="00333D0D"/>
    <w:rsid w:val="004C049F"/>
    <w:rsid w:val="005000E2"/>
    <w:rsid w:val="0053161A"/>
    <w:rsid w:val="006A3CE7"/>
    <w:rsid w:val="00976662"/>
    <w:rsid w:val="00C6554A"/>
    <w:rsid w:val="00E443D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7493"/>
  <w15:chartTrackingRefBased/>
  <w15:docId w15:val="{2851F527-0B4A-4879-8B0D-8B7BBD6A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ru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9A9FEAE8724E3E87A7358140540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9D90D-D829-4EC6-A82E-C09B8086C2DC}"/>
      </w:docPartPr>
      <w:docPartBody>
        <w:p w:rsidR="00000000" w:rsidRDefault="00D43257">
          <w:pPr>
            <w:pStyle w:val="299A9FEAE8724E3E87A7358140540B17"/>
          </w:pPr>
          <w:r>
            <w:t>Name</w:t>
          </w:r>
        </w:p>
      </w:docPartBody>
    </w:docPart>
    <w:docPart>
      <w:docPartPr>
        <w:name w:val="6593EE32EA8B42B386826536D2272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FFB39-2CBD-4CFF-94DB-CA41850C38C2}"/>
      </w:docPartPr>
      <w:docPartBody>
        <w:p w:rsidR="00000000" w:rsidRDefault="00D43257">
          <w:pPr>
            <w:pStyle w:val="6593EE32EA8B42B386826536D227256D"/>
          </w:pPr>
          <w:r>
            <w:t>Course Title</w:t>
          </w:r>
        </w:p>
      </w:docPartBody>
    </w:docPart>
    <w:docPart>
      <w:docPartPr>
        <w:name w:val="E07BB7DD38C445FA8AB63565D3F9E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915F-B896-491D-8844-AA1F8CC0D5E6}"/>
      </w:docPartPr>
      <w:docPartBody>
        <w:p w:rsidR="00000000" w:rsidRDefault="00D43257">
          <w:pPr>
            <w:pStyle w:val="E07BB7DD38C445FA8AB63565D3F9E4D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57"/>
    <w:rsid w:val="00D4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17B4B2BD35447F873554B926A5E07E">
    <w:name w:val="5E17B4B2BD35447F873554B926A5E07E"/>
  </w:style>
  <w:style w:type="paragraph" w:customStyle="1" w:styleId="7A87F684C19C4FA2BCDE06AEBD8DB6F8">
    <w:name w:val="7A87F684C19C4FA2BCDE06AEBD8DB6F8"/>
  </w:style>
  <w:style w:type="paragraph" w:customStyle="1" w:styleId="299A9FEAE8724E3E87A7358140540B17">
    <w:name w:val="299A9FEAE8724E3E87A7358140540B17"/>
  </w:style>
  <w:style w:type="paragraph" w:customStyle="1" w:styleId="6593EE32EA8B42B386826536D227256D">
    <w:name w:val="6593EE32EA8B42B386826536D227256D"/>
  </w:style>
  <w:style w:type="paragraph" w:customStyle="1" w:styleId="E07BB7DD38C445FA8AB63565D3F9E4D2">
    <w:name w:val="E07BB7DD38C445FA8AB63565D3F9E4D2"/>
  </w:style>
  <w:style w:type="paragraph" w:customStyle="1" w:styleId="C2241739010E4BA4824738CAEF50BE1D">
    <w:name w:val="C2241739010E4BA4824738CAEF50BE1D"/>
  </w:style>
  <w:style w:type="paragraph" w:customStyle="1" w:styleId="968804A1F72B42B895E1BA32C075DE8D">
    <w:name w:val="968804A1F72B42B895E1BA32C075DE8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5566775D0684FB99D22664C404F7503">
    <w:name w:val="45566775D0684FB99D22664C404F7503"/>
  </w:style>
  <w:style w:type="paragraph" w:customStyle="1" w:styleId="35911DF410D64A7C986E23C0FF045EC8">
    <w:name w:val="35911DF410D64A7C986E23C0FF045EC8"/>
  </w:style>
  <w:style w:type="paragraph" w:customStyle="1" w:styleId="834D70298C2F4C5881A972AA4F04359A">
    <w:name w:val="834D70298C2F4C5881A972AA4F043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Bhanu Priya</cp:lastModifiedBy>
  <cp:revision>1</cp:revision>
  <dcterms:created xsi:type="dcterms:W3CDTF">2019-03-02T11:02:00Z</dcterms:created>
  <dcterms:modified xsi:type="dcterms:W3CDTF">2019-03-02T11:52:00Z</dcterms:modified>
</cp:coreProperties>
</file>